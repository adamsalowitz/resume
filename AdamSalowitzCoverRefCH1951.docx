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E0C" w:rsidRPr="00A27E0C" w:rsidRDefault="00262BB7" w:rsidP="00A27E0C">
      <w:pPr>
        <w:pStyle w:val="Title"/>
      </w:pPr>
      <w:r>
        <w:t>Adam Salowitz</w:t>
      </w:r>
    </w:p>
    <w:p w:rsidR="00397C32" w:rsidRDefault="00262BB7" w:rsidP="00397C32">
      <w:pPr>
        <w:pStyle w:val="ContactInfo"/>
        <w:rPr>
          <w:sz w:val="22"/>
          <w:szCs w:val="22"/>
        </w:rPr>
      </w:pPr>
      <w:r>
        <w:t>+1 (248)506-1213</w:t>
      </w:r>
      <w:r w:rsidR="00397C32">
        <w:t>  |  </w:t>
      </w:r>
      <w:r>
        <w:t>adam.salowitz@gmail.com</w:t>
      </w:r>
      <w:r w:rsidR="00397C32">
        <w:t>  |  </w:t>
      </w:r>
      <w:r>
        <w:t>4474 3</w:t>
      </w:r>
      <w:r w:rsidRPr="00262BB7">
        <w:rPr>
          <w:vertAlign w:val="superscript"/>
        </w:rPr>
        <w:t>rd</w:t>
      </w:r>
      <w:r>
        <w:t xml:space="preserve"> St, Apt 13 Detroit, MI 48201</w:t>
      </w:r>
    </w:p>
    <w:p w:rsidR="00BE0620" w:rsidRDefault="00262BB7">
      <w:pPr>
        <w:pStyle w:val="Date"/>
      </w:pPr>
      <w:r>
        <w:t>11/04/2018</w:t>
      </w:r>
    </w:p>
    <w:p w:rsidR="00BE0620" w:rsidRDefault="00262BB7">
      <w:pPr>
        <w:pStyle w:val="Address"/>
      </w:pPr>
      <w:r w:rsidRPr="00262BB7">
        <w:t>Mercedes-AMG Petronas Formula One Team</w:t>
      </w:r>
    </w:p>
    <w:p w:rsidR="00397C32" w:rsidRDefault="00262BB7" w:rsidP="00262BB7">
      <w:pPr>
        <w:pStyle w:val="Address"/>
      </w:pPr>
      <w:r w:rsidRPr="00262BB7">
        <w:t>Operations Centre, Brackley NN13 7BD, United Kingdom</w:t>
      </w:r>
    </w:p>
    <w:p w:rsidR="0066755B" w:rsidRDefault="0066755B" w:rsidP="00262BB7">
      <w:pPr>
        <w:pStyle w:val="Address"/>
      </w:pPr>
    </w:p>
    <w:p w:rsidR="0066755B" w:rsidRDefault="0066755B" w:rsidP="00262BB7">
      <w:pPr>
        <w:pStyle w:val="Address"/>
      </w:pPr>
      <w:r>
        <w:t xml:space="preserve">RE: </w:t>
      </w:r>
      <w:r w:rsidRPr="0066755B">
        <w:t>Senior Support Engineer - 12 Months Fixed Term Contract (Ref CH1951)</w:t>
      </w:r>
    </w:p>
    <w:p w:rsidR="00BE0620" w:rsidRDefault="00495959">
      <w:pPr>
        <w:pStyle w:val="Salutation"/>
      </w:pPr>
      <w:r>
        <w:t>Dear</w:t>
      </w:r>
      <w:r w:rsidR="00397C32">
        <w:t xml:space="preserve"> </w:t>
      </w:r>
      <w:sdt>
        <w:sdtPr>
          <w:alias w:val="Recipient:"/>
          <w:tag w:val="Recipient:"/>
          <w:id w:val="626512515"/>
          <w:placeholder>
            <w:docPart w:val="3AC61B88F0D848589FBCBFF77C341AB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66755B">
            <w:t>Sir or Madam</w:t>
          </w:r>
        </w:sdtContent>
      </w:sdt>
      <w:r>
        <w:t>:</w:t>
      </w:r>
    </w:p>
    <w:p w:rsidR="00657BAE" w:rsidRDefault="00FB5459" w:rsidP="00FB5459">
      <w:r>
        <w:t xml:space="preserve">Please find attached my application for the position of </w:t>
      </w:r>
      <w:r w:rsidRPr="0066755B">
        <w:t>Senior Support Engineer</w:t>
      </w:r>
      <w:r>
        <w:t xml:space="preserve">.  </w:t>
      </w:r>
      <w:r w:rsidR="00823B0A">
        <w:t>I was very excited to find this posting on your website</w:t>
      </w:r>
      <w:r w:rsidR="005F5FA2">
        <w:t xml:space="preserve"> -</w:t>
      </w:r>
      <w:r w:rsidR="00657BAE">
        <w:t xml:space="preserve"> I believe that I have the skills and </w:t>
      </w:r>
      <w:r w:rsidR="003A0F90">
        <w:t>expertise</w:t>
      </w:r>
      <w:r w:rsidR="00657BAE">
        <w:t xml:space="preserve"> to contribute to your team.</w:t>
      </w:r>
    </w:p>
    <w:p w:rsidR="005F5FA2" w:rsidRDefault="00657BAE" w:rsidP="00FB5459">
      <w:r>
        <w:t>I’m a</w:t>
      </w:r>
      <w:r w:rsidR="003A0F90">
        <w:t xml:space="preserve"> talented and hard-working Engineer</w:t>
      </w:r>
      <w:r w:rsidR="005F5FA2">
        <w:t xml:space="preserve"> with </w:t>
      </w:r>
      <w:r w:rsidR="005F5FA2">
        <w:t>an excellent problem-solving mindset</w:t>
      </w:r>
      <w:r w:rsidR="003A0F90">
        <w:t xml:space="preserve">.  </w:t>
      </w:r>
      <w:r w:rsidR="005F5FA2">
        <w:t>My education in Chemical Engineering</w:t>
      </w:r>
      <w:r w:rsidR="005F5FA2">
        <w:t xml:space="preserve"> and Computer Science</w:t>
      </w:r>
      <w:r w:rsidR="005F5FA2">
        <w:t xml:space="preserve"> and my thirst for knowledge gives </w:t>
      </w:r>
      <w:r w:rsidR="003A0F90">
        <w:t>me a broad knowledge base</w:t>
      </w:r>
      <w:r w:rsidR="00D21B54">
        <w:t xml:space="preserve"> with deep understand of many</w:t>
      </w:r>
      <w:r w:rsidR="005F5FA2">
        <w:t xml:space="preserve"> technologies.  My specialties are </w:t>
      </w:r>
      <w:r w:rsidR="00D21B54">
        <w:t>network</w:t>
      </w:r>
      <w:r w:rsidR="005F5FA2">
        <w:t>ing</w:t>
      </w:r>
      <w:r w:rsidR="00D21B54">
        <w:t>, storage, messag</w:t>
      </w:r>
      <w:r w:rsidR="005F5FA2">
        <w:t>ing</w:t>
      </w:r>
      <w:r w:rsidR="00D21B54">
        <w:t>, cod</w:t>
      </w:r>
      <w:r w:rsidR="005F5FA2">
        <w:t>ing, and automation</w:t>
      </w:r>
      <w:bookmarkStart w:id="0" w:name="_GoBack"/>
      <w:bookmarkEnd w:id="0"/>
      <w:r w:rsidR="00D21B54">
        <w:t xml:space="preserve">.  </w:t>
      </w:r>
    </w:p>
    <w:p w:rsidR="00D21B54" w:rsidRDefault="00D21B54" w:rsidP="00FB5459">
      <w:r>
        <w:t xml:space="preserve">Much </w:t>
      </w:r>
      <w:r w:rsidR="005F5FA2">
        <w:t xml:space="preserve">of my </w:t>
      </w:r>
      <w:r>
        <w:t>career has been in Operations</w:t>
      </w:r>
      <w:r w:rsidR="005F5FA2">
        <w:t xml:space="preserve">.  </w:t>
      </w:r>
      <w:r>
        <w:t>I pride myself on being able to provide great customer service under tight deadlines, pressure, and stress.  It’s important to step up during outages and critical incidents</w:t>
      </w:r>
      <w:r w:rsidR="005F5FA2">
        <w:t>, but i</w:t>
      </w:r>
      <w:r>
        <w:t>t’s also important to provide reliable, scalable</w:t>
      </w:r>
      <w:r w:rsidR="00E35464">
        <w:t xml:space="preserve">, and </w:t>
      </w:r>
      <w:r w:rsidR="005F5FA2">
        <w:t>secure</w:t>
      </w:r>
      <w:r w:rsidR="00E35464">
        <w:t xml:space="preserve"> solutions to prevent outages.</w:t>
      </w:r>
    </w:p>
    <w:p w:rsidR="00397C32" w:rsidRDefault="00823B0A" w:rsidP="00FB5459">
      <w:r>
        <w:t xml:space="preserve">As a car </w:t>
      </w:r>
      <w:r w:rsidRPr="00823B0A">
        <w:t>enthusiast</w:t>
      </w:r>
      <w:r>
        <w:t xml:space="preserve"> and a fan of auto racing, it has always been my dream to work on a Formula One team.  </w:t>
      </w:r>
      <w:r w:rsidR="005F5FA2">
        <w:t>As a fan of Mercedes, i</w:t>
      </w:r>
      <w:r>
        <w:t xml:space="preserve">t would be amazing to be a part of the team; you are consistently at the front of </w:t>
      </w:r>
      <w:r w:rsidR="00657BAE">
        <w:t xml:space="preserve">field </w:t>
      </w:r>
      <w:r>
        <w:t>and only getting better.  I greatly appreciate your consideration.</w:t>
      </w:r>
    </w:p>
    <w:p w:rsidR="00397C32" w:rsidRDefault="005F5FA2" w:rsidP="00397C32">
      <w:pPr>
        <w:pStyle w:val="Closing"/>
      </w:pPr>
      <w:sdt>
        <w:sdtPr>
          <w:alias w:val="Sincerely:"/>
          <w:tag w:val="Sincerely:"/>
          <w:id w:val="1829016528"/>
          <w:placeholder>
            <w:docPart w:val="FA73B6C6DAFD43BD845306E5E0E130AB"/>
          </w:placeholder>
          <w:temporary/>
          <w:showingPlcHdr/>
          <w15:appearance w15:val="hidden"/>
        </w:sdtPr>
        <w:sdtEndPr/>
        <w:sdtContent>
          <w:r w:rsidR="00397C32">
            <w:t>Sincerely</w:t>
          </w:r>
        </w:sdtContent>
      </w:sdt>
      <w:r w:rsidR="00397C32">
        <w:t>,</w:t>
      </w:r>
    </w:p>
    <w:p w:rsidR="00A27E0C" w:rsidRPr="00A27E0C" w:rsidRDefault="0066755B" w:rsidP="00A27E0C">
      <w:pPr>
        <w:pStyle w:val="Signature"/>
      </w:pPr>
      <w:r>
        <w:t>Adam Salowitz</w:t>
      </w:r>
    </w:p>
    <w:sectPr w:rsidR="00A27E0C" w:rsidRPr="00A27E0C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BB7" w:rsidRDefault="00262BB7">
      <w:pPr>
        <w:spacing w:line="240" w:lineRule="auto"/>
      </w:pPr>
      <w:r>
        <w:separator/>
      </w:r>
    </w:p>
  </w:endnote>
  <w:endnote w:type="continuationSeparator" w:id="0">
    <w:p w:rsidR="00262BB7" w:rsidRDefault="00262B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620" w:rsidRDefault="0049595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27E0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BB7" w:rsidRDefault="00262BB7">
      <w:pPr>
        <w:spacing w:line="240" w:lineRule="auto"/>
      </w:pPr>
      <w:r>
        <w:separator/>
      </w:r>
    </w:p>
  </w:footnote>
  <w:footnote w:type="continuationSeparator" w:id="0">
    <w:p w:rsidR="00262BB7" w:rsidRDefault="00262B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641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16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D64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00B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128C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9E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42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88F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46837"/>
    <w:multiLevelType w:val="multilevel"/>
    <w:tmpl w:val="4106DF3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5A53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71468"/>
    <w:multiLevelType w:val="multilevel"/>
    <w:tmpl w:val="6A50EE7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5B37E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D24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B7"/>
    <w:rsid w:val="00002284"/>
    <w:rsid w:val="001A2F27"/>
    <w:rsid w:val="00262BB7"/>
    <w:rsid w:val="00397C32"/>
    <w:rsid w:val="003A0F90"/>
    <w:rsid w:val="003F5701"/>
    <w:rsid w:val="00495959"/>
    <w:rsid w:val="005424E6"/>
    <w:rsid w:val="005F5FA2"/>
    <w:rsid w:val="00657BAE"/>
    <w:rsid w:val="0066755B"/>
    <w:rsid w:val="00823B0A"/>
    <w:rsid w:val="00A27E0C"/>
    <w:rsid w:val="00BE0620"/>
    <w:rsid w:val="00C777EE"/>
    <w:rsid w:val="00D21B54"/>
    <w:rsid w:val="00E35464"/>
    <w:rsid w:val="00FB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C4CD"/>
  <w15:chartTrackingRefBased/>
  <w15:docId w15:val="{5DBEE28A-DCDD-4151-A835-2C2DB8EB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284"/>
  </w:style>
  <w:style w:type="paragraph" w:styleId="Heading1">
    <w:name w:val="heading 1"/>
    <w:basedOn w:val="Normal"/>
    <w:next w:val="Normal"/>
    <w:link w:val="Heading1Char"/>
    <w:uiPriority w:val="9"/>
    <w:qFormat/>
    <w:rsid w:val="001A2F2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777EE"/>
    <w:pPr>
      <w:spacing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77EE"/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  <w:spacing w:after="160" w:line="240" w:lineRule="auto"/>
      <w:contextualSpacing/>
    </w:pPr>
    <w:rPr>
      <w:color w:val="404040" w:themeColor="text1" w:themeTint="BF"/>
      <w:sz w:val="28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404040" w:themeColor="text1" w:themeTint="BF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9595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5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customStyle="1" w:styleId="ContactInfo">
    <w:name w:val="Contact Info"/>
    <w:basedOn w:val="Normal"/>
    <w:uiPriority w:val="2"/>
    <w:qFormat/>
    <w:rsid w:val="00C777EE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F5701"/>
    <w:pPr>
      <w:spacing w:line="240" w:lineRule="auto"/>
      <w:jc w:val="right"/>
    </w:pPr>
    <w:rPr>
      <w:b/>
      <w:bCs/>
      <w:color w:val="006F9A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3F5701"/>
    <w:rPr>
      <w:b/>
      <w:bCs/>
      <w:color w:val="006F9A" w:themeColor="accent1" w:themeShade="BF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before="720" w:after="720"/>
    </w:pPr>
    <w:rPr>
      <w:b/>
    </w:rPr>
  </w:style>
  <w:style w:type="character" w:customStyle="1" w:styleId="DateChar">
    <w:name w:val="Date Char"/>
    <w:basedOn w:val="DefaultParagraphFont"/>
    <w:link w:val="Date"/>
    <w:uiPriority w:val="3"/>
    <w:rPr>
      <w:b/>
    </w:rPr>
  </w:style>
  <w:style w:type="paragraph" w:customStyle="1" w:styleId="Address">
    <w:name w:val="Address"/>
    <w:basedOn w:val="Normal"/>
    <w:uiPriority w:val="4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5"/>
    <w:unhideWhenUsed/>
    <w:qFormat/>
    <w:pPr>
      <w:spacing w:before="800" w:after="24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5"/>
    <w:rPr>
      <w:b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before="240" w:after="1200" w:line="240" w:lineRule="auto"/>
    </w:pPr>
  </w:style>
  <w:style w:type="character" w:customStyle="1" w:styleId="ClosingChar">
    <w:name w:val="Closing Char"/>
    <w:basedOn w:val="DefaultParagraphFont"/>
    <w:link w:val="Closing"/>
    <w:uiPriority w:val="6"/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Signature">
    <w:name w:val="Signature"/>
    <w:basedOn w:val="Normal"/>
    <w:next w:val="Normal"/>
    <w:link w:val="SignatureChar"/>
    <w:uiPriority w:val="7"/>
    <w:unhideWhenUsed/>
    <w:qFormat/>
    <w:pPr>
      <w:spacing w:after="240" w:line="240" w:lineRule="auto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7"/>
    <w:rPr>
      <w:b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95959"/>
    <w:rPr>
      <w:i/>
      <w:iCs/>
      <w:color w:val="006F9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95959"/>
    <w:pPr>
      <w:pBdr>
        <w:top w:val="single" w:sz="4" w:space="10" w:color="006F9A" w:themeColor="accent1" w:themeShade="BF"/>
        <w:bottom w:val="single" w:sz="4" w:space="10" w:color="006F9A" w:themeColor="accent1" w:themeShade="BF"/>
      </w:pBdr>
      <w:spacing w:before="360" w:after="360"/>
      <w:ind w:left="864" w:right="864"/>
      <w:jc w:val="center"/>
    </w:pPr>
    <w:rPr>
      <w:i/>
      <w:iCs/>
      <w:color w:val="006F9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95959"/>
    <w:rPr>
      <w:i/>
      <w:iCs/>
      <w:color w:val="006F9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95959"/>
    <w:rPr>
      <w:b/>
      <w:bCs/>
      <w:caps w:val="0"/>
      <w:smallCaps/>
      <w:color w:val="006F9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F5701"/>
    <w:pPr>
      <w:pBdr>
        <w:top w:val="single" w:sz="2" w:space="10" w:color="006F9A" w:themeColor="accent1" w:themeShade="BF"/>
        <w:left w:val="single" w:sz="2" w:space="10" w:color="006F9A" w:themeColor="accent1" w:themeShade="BF"/>
        <w:bottom w:val="single" w:sz="2" w:space="10" w:color="006F9A" w:themeColor="accent1" w:themeShade="BF"/>
        <w:right w:val="single" w:sz="2" w:space="10" w:color="006F9A" w:themeColor="accent1" w:themeShade="BF"/>
      </w:pBdr>
      <w:ind w:left="1152" w:right="1152"/>
    </w:pPr>
    <w:rPr>
      <w:i/>
      <w:iCs/>
      <w:color w:val="006F9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F5701"/>
    <w:rPr>
      <w:color w:val="006F9A" w:themeColor="accent1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3F5701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0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0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5701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01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570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5701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570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F5701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570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7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70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701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701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5701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F570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701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701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F57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F5701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5701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\AppData\Roaming\Microsoft\Templates\Resume%20cover%20letter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C61B88F0D848589FBCBFF77C341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15296-1676-469D-8241-3C26AAC62786}"/>
      </w:docPartPr>
      <w:docPartBody>
        <w:p w:rsidR="00E662B1" w:rsidRDefault="00E662B1">
          <w:pPr>
            <w:pStyle w:val="3AC61B88F0D848589FBCBFF77C341AB1"/>
          </w:pPr>
          <w:r>
            <w:t>Recipient</w:t>
          </w:r>
        </w:p>
      </w:docPartBody>
    </w:docPart>
    <w:docPart>
      <w:docPartPr>
        <w:name w:val="FA73B6C6DAFD43BD845306E5E0E13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D85AA-4824-42A5-96AA-B9DED5FBEDBC}"/>
      </w:docPartPr>
      <w:docPartBody>
        <w:p w:rsidR="00E662B1" w:rsidRDefault="00E662B1">
          <w:pPr>
            <w:pStyle w:val="FA73B6C6DAFD43BD845306E5E0E130AB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B1"/>
    <w:rsid w:val="00E6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5C54C1FC454F0BAF640D379A353ED8">
    <w:name w:val="0A5C54C1FC454F0BAF640D379A353ED8"/>
  </w:style>
  <w:style w:type="paragraph" w:customStyle="1" w:styleId="50F97C6A66B143E6B6E9B986F7A8F43C">
    <w:name w:val="50F97C6A66B143E6B6E9B986F7A8F43C"/>
  </w:style>
  <w:style w:type="paragraph" w:customStyle="1" w:styleId="C6F02EFBCCEF43EAAE123DED458BFC18">
    <w:name w:val="C6F02EFBCCEF43EAAE123DED458BFC18"/>
  </w:style>
  <w:style w:type="paragraph" w:customStyle="1" w:styleId="749A9F4FFAB5449CBE281AA29A144F60">
    <w:name w:val="749A9F4FFAB5449CBE281AA29A144F60"/>
  </w:style>
  <w:style w:type="paragraph" w:customStyle="1" w:styleId="8AD65A41B6EC4560909F51B2337ABA85">
    <w:name w:val="8AD65A41B6EC4560909F51B2337ABA85"/>
  </w:style>
  <w:style w:type="paragraph" w:customStyle="1" w:styleId="85D7536DAD7E4560901212A384C5DA7F">
    <w:name w:val="85D7536DAD7E4560901212A384C5DA7F"/>
  </w:style>
  <w:style w:type="paragraph" w:customStyle="1" w:styleId="53EB8ED758764E0CBD58ACA43FA94587">
    <w:name w:val="53EB8ED758764E0CBD58ACA43FA94587"/>
  </w:style>
  <w:style w:type="paragraph" w:customStyle="1" w:styleId="23F1E8F876784AFDAA434474BB385741">
    <w:name w:val="23F1E8F876784AFDAA434474BB385741"/>
  </w:style>
  <w:style w:type="paragraph" w:customStyle="1" w:styleId="Address">
    <w:name w:val="Address"/>
    <w:basedOn w:val="Normal"/>
    <w:uiPriority w:val="4"/>
    <w:qFormat/>
    <w:pPr>
      <w:spacing w:after="120" w:line="360" w:lineRule="auto"/>
      <w:contextualSpacing/>
    </w:pPr>
    <w:rPr>
      <w:color w:val="262626" w:themeColor="text1" w:themeTint="D9"/>
      <w:lang w:eastAsia="ja-JP"/>
    </w:rPr>
  </w:style>
  <w:style w:type="paragraph" w:customStyle="1" w:styleId="0FD0AF45A24347048C4BE4AF276ACE3C">
    <w:name w:val="0FD0AF45A24347048C4BE4AF276ACE3C"/>
  </w:style>
  <w:style w:type="paragraph" w:customStyle="1" w:styleId="3AC61B88F0D848589FBCBFF77C341AB1">
    <w:name w:val="3AC61B88F0D848589FBCBFF77C341AB1"/>
  </w:style>
  <w:style w:type="paragraph" w:customStyle="1" w:styleId="0EC40096B6144F7FB21F554A3CDE21C3">
    <w:name w:val="0EC40096B6144F7FB21F554A3CDE21C3"/>
  </w:style>
  <w:style w:type="paragraph" w:customStyle="1" w:styleId="FA73B6C6DAFD43BD845306E5E0E130AB">
    <w:name w:val="FA73B6C6DAFD43BD845306E5E0E130AB"/>
  </w:style>
  <w:style w:type="paragraph" w:customStyle="1" w:styleId="1246C95994B749E6961BCE0E8B85E6EA">
    <w:name w:val="1246C95994B749E6961BCE0E8B85E6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(chronological).dotx</Template>
  <TotalTime>68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or Madam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Salowitz</dc:creator>
  <cp:keywords/>
  <dc:description/>
  <cp:lastModifiedBy>Adam Salowitz</cp:lastModifiedBy>
  <cp:revision>3</cp:revision>
  <dcterms:created xsi:type="dcterms:W3CDTF">2018-04-12T01:47:00Z</dcterms:created>
  <dcterms:modified xsi:type="dcterms:W3CDTF">2018-04-12T02:57:00Z</dcterms:modified>
</cp:coreProperties>
</file>